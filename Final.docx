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237C5" w14:textId="77777777" w:rsidR="002E786C" w:rsidRPr="00285125" w:rsidRDefault="003E6FD5" w:rsidP="002E786C">
      <w:pPr>
        <w:jc w:val="center"/>
        <w:rPr>
          <w:rFonts w:cs="Arial"/>
          <w:b/>
          <w:bCs/>
          <w:sz w:val="48"/>
          <w:szCs w:val="48"/>
        </w:rPr>
      </w:pPr>
      <w:r w:rsidRPr="00DC6493">
        <w:rPr>
          <w:rFonts w:cs="Arial"/>
          <w:b/>
          <w:bCs/>
          <w:sz w:val="36"/>
          <w:szCs w:val="36"/>
          <w:u w:val="single"/>
        </w:rPr>
        <w:t>RGJREX O.S.</w:t>
      </w:r>
    </w:p>
    <w:p w14:paraId="5B16F654" w14:textId="77777777" w:rsidR="00077108" w:rsidRPr="00077108" w:rsidRDefault="00077108" w:rsidP="00077108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44"/>
          <w:szCs w:val="44"/>
        </w:rPr>
      </w:pPr>
      <w:bookmarkStart w:id="0" w:name="_GoBack"/>
      <w:bookmarkEnd w:id="0"/>
      <w:r w:rsidRPr="00077108">
        <w:rPr>
          <w:rFonts w:cs="Arial"/>
          <w:b/>
          <w:bCs/>
          <w:sz w:val="44"/>
          <w:szCs w:val="44"/>
        </w:rPr>
        <w:t>Contents</w:t>
      </w:r>
    </w:p>
    <w:p w14:paraId="1AF4E5F6" w14:textId="77777777" w:rsidR="00077108" w:rsidRPr="00077108" w:rsidRDefault="00077108" w:rsidP="00077108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8"/>
          <w:szCs w:val="28"/>
        </w:rPr>
      </w:pPr>
    </w:p>
    <w:p w14:paraId="4026C1FE" w14:textId="77777777" w:rsidR="00077108" w:rsidRPr="00077108" w:rsidRDefault="00077108" w:rsidP="00077108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8"/>
          <w:szCs w:val="28"/>
        </w:rPr>
      </w:pPr>
    </w:p>
    <w:p w14:paraId="29ED0CE2" w14:textId="77777777" w:rsidR="00077108" w:rsidRPr="00077108" w:rsidRDefault="00077108" w:rsidP="00077108">
      <w:pPr>
        <w:autoSpaceDE w:val="0"/>
        <w:autoSpaceDN w:val="0"/>
        <w:adjustRightInd w:val="0"/>
        <w:spacing w:after="0"/>
        <w:rPr>
          <w:rFonts w:cs="Arial"/>
          <w:b/>
          <w:bCs/>
          <w:sz w:val="32"/>
          <w:szCs w:val="28"/>
        </w:rPr>
      </w:pPr>
      <w:r w:rsidRPr="00077108">
        <w:rPr>
          <w:rFonts w:cs="Arial"/>
          <w:b/>
          <w:bCs/>
          <w:sz w:val="32"/>
          <w:szCs w:val="28"/>
        </w:rPr>
        <w:t>Chapter 1</w:t>
      </w:r>
    </w:p>
    <w:p w14:paraId="06140B41" w14:textId="77777777" w:rsidR="00077108" w:rsidRPr="00077108" w:rsidRDefault="00077108" w:rsidP="00077108">
      <w:pPr>
        <w:tabs>
          <w:tab w:val="left" w:pos="7920"/>
        </w:tabs>
        <w:autoSpaceDE w:val="0"/>
        <w:autoSpaceDN w:val="0"/>
        <w:adjustRightInd w:val="0"/>
        <w:spacing w:after="0"/>
        <w:rPr>
          <w:rFonts w:cs="Arial"/>
          <w:sz w:val="32"/>
          <w:szCs w:val="28"/>
        </w:rPr>
      </w:pPr>
      <w:r w:rsidRPr="00077108">
        <w:rPr>
          <w:rFonts w:cs="Arial"/>
          <w:sz w:val="32"/>
          <w:szCs w:val="28"/>
        </w:rPr>
        <w:t>1.1 Introduction</w:t>
      </w:r>
      <w:r w:rsidR="00391126">
        <w:rPr>
          <w:rFonts w:cs="Arial"/>
          <w:i/>
          <w:iCs/>
          <w:sz w:val="32"/>
          <w:szCs w:val="28"/>
        </w:rPr>
        <w:t>……………………………………………………………………………………</w:t>
      </w:r>
      <w:r w:rsidRPr="00077108">
        <w:rPr>
          <w:rFonts w:cs="Arial"/>
          <w:iCs/>
          <w:sz w:val="32"/>
          <w:szCs w:val="28"/>
        </w:rPr>
        <w:t>1</w:t>
      </w:r>
    </w:p>
    <w:p w14:paraId="4A006539" w14:textId="77777777" w:rsidR="00077108" w:rsidRPr="00077108" w:rsidRDefault="00077108" w:rsidP="00077108">
      <w:pPr>
        <w:autoSpaceDE w:val="0"/>
        <w:autoSpaceDN w:val="0"/>
        <w:adjustRightInd w:val="0"/>
        <w:spacing w:after="0"/>
        <w:rPr>
          <w:rFonts w:cs="Arial"/>
          <w:sz w:val="32"/>
          <w:szCs w:val="28"/>
        </w:rPr>
      </w:pPr>
    </w:p>
    <w:p w14:paraId="0C3826C8" w14:textId="77777777" w:rsidR="00077108" w:rsidRPr="00077108" w:rsidRDefault="00077108" w:rsidP="00077108">
      <w:pPr>
        <w:autoSpaceDE w:val="0"/>
        <w:autoSpaceDN w:val="0"/>
        <w:adjustRightInd w:val="0"/>
        <w:spacing w:after="0"/>
        <w:rPr>
          <w:rFonts w:cs="Arial"/>
          <w:b/>
          <w:bCs/>
          <w:sz w:val="32"/>
          <w:szCs w:val="28"/>
        </w:rPr>
      </w:pPr>
      <w:r w:rsidRPr="00077108">
        <w:rPr>
          <w:rFonts w:cs="Arial"/>
          <w:b/>
          <w:bCs/>
          <w:sz w:val="32"/>
          <w:szCs w:val="28"/>
        </w:rPr>
        <w:t>Chapter 2</w:t>
      </w:r>
    </w:p>
    <w:p w14:paraId="61348FC9" w14:textId="77777777" w:rsidR="00077108" w:rsidRPr="00077108" w:rsidRDefault="00077108" w:rsidP="00077108">
      <w:pPr>
        <w:autoSpaceDE w:val="0"/>
        <w:autoSpaceDN w:val="0"/>
        <w:adjustRightInd w:val="0"/>
        <w:spacing w:after="0"/>
        <w:rPr>
          <w:rFonts w:cs="Arial"/>
          <w:sz w:val="32"/>
          <w:szCs w:val="28"/>
        </w:rPr>
      </w:pPr>
      <w:r w:rsidRPr="00077108">
        <w:rPr>
          <w:rFonts w:cs="Arial"/>
          <w:sz w:val="32"/>
          <w:szCs w:val="28"/>
        </w:rPr>
        <w:t>2.1 Scope of the project</w:t>
      </w:r>
      <w:r w:rsidR="00391126">
        <w:rPr>
          <w:rFonts w:cs="Arial"/>
          <w:sz w:val="32"/>
          <w:szCs w:val="28"/>
        </w:rPr>
        <w:t>……………………………………………………………………….</w:t>
      </w:r>
      <w:r w:rsidR="007C56FE">
        <w:rPr>
          <w:rFonts w:cs="Arial"/>
          <w:iCs/>
          <w:sz w:val="32"/>
          <w:szCs w:val="28"/>
        </w:rPr>
        <w:t>1</w:t>
      </w:r>
    </w:p>
    <w:p w14:paraId="387CF6A6" w14:textId="77777777" w:rsidR="00077108" w:rsidRPr="00077108" w:rsidRDefault="00077108" w:rsidP="00077108">
      <w:pPr>
        <w:tabs>
          <w:tab w:val="left" w:pos="7740"/>
        </w:tabs>
        <w:autoSpaceDE w:val="0"/>
        <w:autoSpaceDN w:val="0"/>
        <w:adjustRightInd w:val="0"/>
        <w:spacing w:after="0"/>
        <w:rPr>
          <w:rFonts w:cs="Arial"/>
          <w:sz w:val="32"/>
          <w:szCs w:val="28"/>
        </w:rPr>
      </w:pPr>
      <w:r w:rsidRPr="00077108">
        <w:rPr>
          <w:rFonts w:cs="Arial"/>
          <w:sz w:val="32"/>
          <w:szCs w:val="28"/>
        </w:rPr>
        <w:t>2.2 User wise Functionalities</w:t>
      </w:r>
      <w:r w:rsidR="00391126">
        <w:rPr>
          <w:rFonts w:cs="Arial"/>
          <w:sz w:val="32"/>
          <w:szCs w:val="28"/>
        </w:rPr>
        <w:t>……………………………………………………………</w:t>
      </w:r>
      <w:proofErr w:type="gramStart"/>
      <w:r w:rsidR="00391126">
        <w:rPr>
          <w:rFonts w:cs="Arial"/>
          <w:sz w:val="32"/>
          <w:szCs w:val="28"/>
        </w:rPr>
        <w:t>…..</w:t>
      </w:r>
      <w:proofErr w:type="gramEnd"/>
      <w:r w:rsidR="007C56FE">
        <w:rPr>
          <w:rFonts w:cs="Arial"/>
          <w:iCs/>
          <w:sz w:val="32"/>
          <w:szCs w:val="28"/>
        </w:rPr>
        <w:t>2</w:t>
      </w:r>
    </w:p>
    <w:p w14:paraId="2D0F15F9" w14:textId="77777777" w:rsidR="00077108" w:rsidRPr="00077108" w:rsidRDefault="00077108" w:rsidP="00077108">
      <w:pPr>
        <w:autoSpaceDE w:val="0"/>
        <w:autoSpaceDN w:val="0"/>
        <w:adjustRightInd w:val="0"/>
        <w:spacing w:after="0"/>
        <w:rPr>
          <w:rFonts w:cs="Arial"/>
          <w:sz w:val="32"/>
          <w:szCs w:val="28"/>
        </w:rPr>
      </w:pPr>
    </w:p>
    <w:p w14:paraId="36CAB8DD" w14:textId="77777777" w:rsidR="00077108" w:rsidRPr="00077108" w:rsidRDefault="00077108" w:rsidP="00077108">
      <w:pPr>
        <w:autoSpaceDE w:val="0"/>
        <w:autoSpaceDN w:val="0"/>
        <w:adjustRightInd w:val="0"/>
        <w:spacing w:after="0"/>
        <w:rPr>
          <w:rFonts w:cs="Arial"/>
          <w:b/>
          <w:bCs/>
          <w:sz w:val="32"/>
          <w:szCs w:val="28"/>
        </w:rPr>
      </w:pPr>
      <w:r w:rsidRPr="00077108">
        <w:rPr>
          <w:rFonts w:cs="Arial"/>
          <w:b/>
          <w:bCs/>
          <w:sz w:val="32"/>
          <w:szCs w:val="28"/>
        </w:rPr>
        <w:t>Chapter 3</w:t>
      </w:r>
    </w:p>
    <w:p w14:paraId="1A22D419" w14:textId="77777777" w:rsidR="00077108" w:rsidRPr="00077108" w:rsidRDefault="00077108" w:rsidP="00077108">
      <w:pPr>
        <w:autoSpaceDE w:val="0"/>
        <w:autoSpaceDN w:val="0"/>
        <w:adjustRightInd w:val="0"/>
        <w:spacing w:after="0"/>
        <w:rPr>
          <w:rFonts w:cs="Arial"/>
          <w:sz w:val="32"/>
          <w:szCs w:val="28"/>
        </w:rPr>
      </w:pPr>
      <w:r w:rsidRPr="00077108">
        <w:rPr>
          <w:rFonts w:cs="Arial"/>
          <w:sz w:val="32"/>
          <w:szCs w:val="28"/>
        </w:rPr>
        <w:t>3.1 Design diagrams</w:t>
      </w:r>
      <w:r w:rsidR="00391126">
        <w:rPr>
          <w:rFonts w:cs="Arial"/>
          <w:sz w:val="32"/>
          <w:szCs w:val="28"/>
        </w:rPr>
        <w:t>…………………………………………………………………………</w:t>
      </w:r>
      <w:proofErr w:type="gramStart"/>
      <w:r w:rsidR="00391126">
        <w:rPr>
          <w:rFonts w:cs="Arial"/>
          <w:sz w:val="32"/>
          <w:szCs w:val="28"/>
        </w:rPr>
        <w:t>…..</w:t>
      </w:r>
      <w:proofErr w:type="gramEnd"/>
      <w:r w:rsidR="007C56FE">
        <w:rPr>
          <w:rFonts w:cs="Arial"/>
          <w:sz w:val="32"/>
          <w:szCs w:val="28"/>
        </w:rPr>
        <w:t>2</w:t>
      </w:r>
    </w:p>
    <w:p w14:paraId="452F8671" w14:textId="77777777" w:rsidR="00077108" w:rsidRPr="00077108" w:rsidRDefault="00077108" w:rsidP="00077108">
      <w:pPr>
        <w:autoSpaceDE w:val="0"/>
        <w:autoSpaceDN w:val="0"/>
        <w:adjustRightInd w:val="0"/>
        <w:spacing w:after="0"/>
        <w:rPr>
          <w:rFonts w:cs="Arial"/>
          <w:sz w:val="32"/>
          <w:szCs w:val="28"/>
        </w:rPr>
      </w:pPr>
    </w:p>
    <w:p w14:paraId="4B458234" w14:textId="77777777" w:rsidR="00077108" w:rsidRPr="00077108" w:rsidRDefault="00077108" w:rsidP="00077108">
      <w:pPr>
        <w:autoSpaceDE w:val="0"/>
        <w:autoSpaceDN w:val="0"/>
        <w:adjustRightInd w:val="0"/>
        <w:spacing w:after="0"/>
        <w:rPr>
          <w:rFonts w:cs="Arial"/>
          <w:sz w:val="32"/>
          <w:szCs w:val="28"/>
        </w:rPr>
      </w:pPr>
    </w:p>
    <w:p w14:paraId="44A0E6F9" w14:textId="77777777" w:rsidR="00077108" w:rsidRPr="00077108" w:rsidRDefault="00077108" w:rsidP="00077108">
      <w:pPr>
        <w:autoSpaceDE w:val="0"/>
        <w:autoSpaceDN w:val="0"/>
        <w:adjustRightInd w:val="0"/>
        <w:spacing w:after="0"/>
        <w:rPr>
          <w:rFonts w:cs="Arial"/>
          <w:b/>
          <w:bCs/>
          <w:sz w:val="32"/>
          <w:szCs w:val="28"/>
        </w:rPr>
      </w:pPr>
      <w:r w:rsidRPr="00077108">
        <w:rPr>
          <w:rFonts w:cs="Arial"/>
          <w:b/>
          <w:bCs/>
          <w:sz w:val="32"/>
          <w:szCs w:val="28"/>
        </w:rPr>
        <w:t>Chapter 4</w:t>
      </w:r>
    </w:p>
    <w:p w14:paraId="6BC9AF61" w14:textId="77777777" w:rsidR="00077108" w:rsidRPr="00077108" w:rsidRDefault="00077108" w:rsidP="00077108">
      <w:pPr>
        <w:autoSpaceDE w:val="0"/>
        <w:autoSpaceDN w:val="0"/>
        <w:adjustRightInd w:val="0"/>
        <w:spacing w:after="0"/>
        <w:rPr>
          <w:rFonts w:cs="Arial"/>
          <w:sz w:val="32"/>
          <w:szCs w:val="28"/>
        </w:rPr>
      </w:pPr>
      <w:r w:rsidRPr="00077108">
        <w:rPr>
          <w:rFonts w:cs="Arial"/>
          <w:sz w:val="32"/>
          <w:szCs w:val="28"/>
        </w:rPr>
        <w:t>4.1 Software requirement………………………………………………</w:t>
      </w:r>
      <w:r>
        <w:rPr>
          <w:rFonts w:cs="Arial"/>
          <w:sz w:val="32"/>
          <w:szCs w:val="28"/>
        </w:rPr>
        <w:t>………….</w:t>
      </w:r>
      <w:r w:rsidRPr="00077108">
        <w:rPr>
          <w:rFonts w:cs="Arial"/>
          <w:sz w:val="32"/>
          <w:szCs w:val="28"/>
        </w:rPr>
        <w:t>……</w:t>
      </w:r>
      <w:proofErr w:type="gramStart"/>
      <w:r w:rsidRPr="00077108">
        <w:rPr>
          <w:rFonts w:cs="Arial"/>
          <w:sz w:val="32"/>
          <w:szCs w:val="28"/>
        </w:rPr>
        <w:t>...</w:t>
      </w:r>
      <w:r w:rsidR="007C56FE">
        <w:rPr>
          <w:rFonts w:cs="Arial"/>
          <w:sz w:val="32"/>
          <w:szCs w:val="28"/>
        </w:rPr>
        <w:t>..</w:t>
      </w:r>
      <w:proofErr w:type="gramEnd"/>
      <w:r w:rsidR="007C56FE">
        <w:rPr>
          <w:rFonts w:cs="Arial"/>
          <w:iCs/>
          <w:sz w:val="32"/>
          <w:szCs w:val="28"/>
        </w:rPr>
        <w:t>3</w:t>
      </w:r>
    </w:p>
    <w:p w14:paraId="3359FCAC" w14:textId="77777777" w:rsidR="00077108" w:rsidRPr="00077108" w:rsidRDefault="00077108" w:rsidP="00077108">
      <w:pPr>
        <w:autoSpaceDE w:val="0"/>
        <w:autoSpaceDN w:val="0"/>
        <w:adjustRightInd w:val="0"/>
        <w:spacing w:after="0"/>
        <w:rPr>
          <w:rFonts w:cs="Arial"/>
          <w:sz w:val="32"/>
          <w:szCs w:val="28"/>
        </w:rPr>
      </w:pPr>
      <w:r w:rsidRPr="00077108">
        <w:rPr>
          <w:rFonts w:cs="Arial"/>
          <w:sz w:val="32"/>
          <w:szCs w:val="28"/>
        </w:rPr>
        <w:t>4.2 Hardware Requirement</w:t>
      </w:r>
      <w:r w:rsidR="00391126">
        <w:rPr>
          <w:rFonts w:cs="Arial"/>
          <w:sz w:val="32"/>
          <w:szCs w:val="28"/>
        </w:rPr>
        <w:t>………………………………………………………………</w:t>
      </w:r>
      <w:r w:rsidR="007C56FE">
        <w:rPr>
          <w:rFonts w:cs="Arial"/>
          <w:sz w:val="32"/>
          <w:szCs w:val="28"/>
        </w:rPr>
        <w:t>…</w:t>
      </w:r>
      <w:r w:rsidR="007C56FE">
        <w:rPr>
          <w:rFonts w:cs="Arial"/>
          <w:iCs/>
          <w:sz w:val="32"/>
          <w:szCs w:val="28"/>
        </w:rPr>
        <w:t>.4</w:t>
      </w:r>
    </w:p>
    <w:p w14:paraId="1E3F23A2" w14:textId="77777777" w:rsidR="00077108" w:rsidRPr="00077108" w:rsidRDefault="00077108" w:rsidP="00077108">
      <w:pPr>
        <w:autoSpaceDE w:val="0"/>
        <w:autoSpaceDN w:val="0"/>
        <w:adjustRightInd w:val="0"/>
        <w:spacing w:after="0"/>
        <w:rPr>
          <w:rFonts w:cs="Arial"/>
          <w:sz w:val="32"/>
          <w:szCs w:val="28"/>
        </w:rPr>
      </w:pPr>
    </w:p>
    <w:p w14:paraId="7746CCD3" w14:textId="77777777" w:rsidR="00077108" w:rsidRPr="00077108" w:rsidRDefault="00077108" w:rsidP="00077108">
      <w:pPr>
        <w:autoSpaceDE w:val="0"/>
        <w:autoSpaceDN w:val="0"/>
        <w:adjustRightInd w:val="0"/>
        <w:spacing w:after="0"/>
        <w:rPr>
          <w:rFonts w:cs="Arial"/>
          <w:b/>
          <w:bCs/>
          <w:sz w:val="32"/>
          <w:szCs w:val="28"/>
        </w:rPr>
      </w:pPr>
    </w:p>
    <w:p w14:paraId="722CA5B9" w14:textId="77777777" w:rsidR="00077108" w:rsidRPr="00077108" w:rsidRDefault="00077108" w:rsidP="00077108">
      <w:pPr>
        <w:autoSpaceDE w:val="0"/>
        <w:autoSpaceDN w:val="0"/>
        <w:adjustRightInd w:val="0"/>
        <w:spacing w:after="0"/>
        <w:rPr>
          <w:rFonts w:cs="Arial"/>
          <w:b/>
          <w:bCs/>
          <w:sz w:val="32"/>
          <w:szCs w:val="28"/>
        </w:rPr>
      </w:pPr>
      <w:r w:rsidRPr="00077108">
        <w:rPr>
          <w:rFonts w:cs="Arial"/>
          <w:b/>
          <w:bCs/>
          <w:sz w:val="32"/>
          <w:szCs w:val="28"/>
        </w:rPr>
        <w:t>Chapter 5</w:t>
      </w:r>
    </w:p>
    <w:p w14:paraId="35DE99C7" w14:textId="77777777" w:rsidR="007C56FE" w:rsidRPr="00077108" w:rsidRDefault="00077108" w:rsidP="00941014">
      <w:pPr>
        <w:autoSpaceDE w:val="0"/>
        <w:autoSpaceDN w:val="0"/>
        <w:adjustRightInd w:val="0"/>
        <w:spacing w:after="0"/>
        <w:rPr>
          <w:rFonts w:cs="Arial"/>
          <w:sz w:val="32"/>
          <w:szCs w:val="28"/>
        </w:rPr>
      </w:pPr>
      <w:r w:rsidRPr="00077108">
        <w:rPr>
          <w:rFonts w:cs="Arial"/>
          <w:sz w:val="32"/>
          <w:szCs w:val="28"/>
        </w:rPr>
        <w:t xml:space="preserve">5.1 </w:t>
      </w:r>
      <w:r w:rsidR="00391126">
        <w:rPr>
          <w:rFonts w:cs="Arial"/>
          <w:sz w:val="32"/>
          <w:szCs w:val="28"/>
        </w:rPr>
        <w:t>Results and discussion</w:t>
      </w:r>
      <w:r w:rsidR="00391126">
        <w:rPr>
          <w:rFonts w:cs="Arial"/>
          <w:i/>
          <w:iCs/>
          <w:sz w:val="32"/>
          <w:szCs w:val="28"/>
        </w:rPr>
        <w:t>…………………………………………………………………</w:t>
      </w:r>
      <w:r w:rsidR="007C56FE">
        <w:rPr>
          <w:rFonts w:cs="Arial"/>
          <w:i/>
          <w:iCs/>
          <w:sz w:val="32"/>
          <w:szCs w:val="28"/>
        </w:rPr>
        <w:t>…</w:t>
      </w:r>
      <w:r w:rsidR="007C56FE">
        <w:rPr>
          <w:rFonts w:cs="Arial"/>
          <w:sz w:val="32"/>
          <w:szCs w:val="28"/>
        </w:rPr>
        <w:t>4</w:t>
      </w:r>
    </w:p>
    <w:p w14:paraId="37BE2C9A" w14:textId="77777777" w:rsidR="00077108" w:rsidRPr="00077108" w:rsidRDefault="00941014" w:rsidP="00077108">
      <w:pPr>
        <w:autoSpaceDE w:val="0"/>
        <w:autoSpaceDN w:val="0"/>
        <w:adjustRightInd w:val="0"/>
        <w:spacing w:after="0"/>
        <w:rPr>
          <w:rFonts w:cs="Arial"/>
          <w:sz w:val="32"/>
          <w:szCs w:val="28"/>
        </w:rPr>
      </w:pPr>
      <w:r>
        <w:rPr>
          <w:rFonts w:cs="Arial"/>
          <w:sz w:val="32"/>
          <w:szCs w:val="28"/>
        </w:rPr>
        <w:t>5.2</w:t>
      </w:r>
      <w:r w:rsidR="00F60A94">
        <w:rPr>
          <w:rFonts w:cs="Arial"/>
          <w:sz w:val="32"/>
          <w:szCs w:val="28"/>
        </w:rPr>
        <w:t xml:space="preserve"> </w:t>
      </w:r>
      <w:r w:rsidR="00391126">
        <w:rPr>
          <w:rFonts w:cs="Arial"/>
          <w:sz w:val="32"/>
          <w:szCs w:val="28"/>
        </w:rPr>
        <w:t>Future Scope….</w:t>
      </w:r>
      <w:r w:rsidR="00077108" w:rsidRPr="00077108">
        <w:rPr>
          <w:rFonts w:cs="Arial"/>
          <w:sz w:val="32"/>
          <w:szCs w:val="28"/>
        </w:rPr>
        <w:t>……………………………………………………………</w:t>
      </w:r>
      <w:r w:rsidR="00077108">
        <w:rPr>
          <w:rFonts w:cs="Arial"/>
          <w:sz w:val="32"/>
          <w:szCs w:val="28"/>
        </w:rPr>
        <w:t>………………</w:t>
      </w:r>
      <w:r w:rsidR="007C56FE">
        <w:rPr>
          <w:rFonts w:cs="Arial"/>
          <w:sz w:val="32"/>
          <w:szCs w:val="28"/>
        </w:rPr>
        <w:t>…6</w:t>
      </w:r>
    </w:p>
    <w:p w14:paraId="15C1EA76" w14:textId="77777777" w:rsidR="00077108" w:rsidRPr="00077108" w:rsidRDefault="00077108" w:rsidP="00077108">
      <w:pPr>
        <w:autoSpaceDE w:val="0"/>
        <w:autoSpaceDN w:val="0"/>
        <w:adjustRightInd w:val="0"/>
        <w:spacing w:after="0"/>
        <w:rPr>
          <w:rFonts w:cs="Arial"/>
          <w:sz w:val="32"/>
          <w:szCs w:val="28"/>
        </w:rPr>
      </w:pPr>
    </w:p>
    <w:p w14:paraId="4B4C7487" w14:textId="77777777" w:rsidR="00077108" w:rsidRPr="00077108" w:rsidRDefault="00077108" w:rsidP="00077108">
      <w:pPr>
        <w:autoSpaceDE w:val="0"/>
        <w:autoSpaceDN w:val="0"/>
        <w:adjustRightInd w:val="0"/>
        <w:spacing w:after="0"/>
        <w:rPr>
          <w:rFonts w:cs="Arial"/>
          <w:b/>
          <w:bCs/>
          <w:sz w:val="32"/>
          <w:szCs w:val="28"/>
        </w:rPr>
      </w:pPr>
      <w:r w:rsidRPr="00077108">
        <w:rPr>
          <w:rFonts w:cs="Arial"/>
          <w:b/>
          <w:bCs/>
          <w:sz w:val="32"/>
          <w:szCs w:val="28"/>
        </w:rPr>
        <w:t>Chapter 6</w:t>
      </w:r>
    </w:p>
    <w:p w14:paraId="4F1F39B5" w14:textId="77777777" w:rsidR="00B41549" w:rsidRDefault="00077108" w:rsidP="00077108">
      <w:pPr>
        <w:autoSpaceDE w:val="0"/>
        <w:autoSpaceDN w:val="0"/>
        <w:adjustRightInd w:val="0"/>
        <w:spacing w:after="0"/>
        <w:rPr>
          <w:rFonts w:cs="Arial"/>
          <w:bCs/>
          <w:sz w:val="32"/>
          <w:szCs w:val="28"/>
        </w:rPr>
        <w:sectPr w:rsidR="00B41549" w:rsidSect="00390F30">
          <w:footerReference w:type="default" r:id="rId7"/>
          <w:pgSz w:w="12240" w:h="15840"/>
          <w:pgMar w:top="1170" w:right="1440" w:bottom="1080" w:left="14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docGrid w:linePitch="360"/>
        </w:sectPr>
      </w:pPr>
      <w:r w:rsidRPr="00077108">
        <w:rPr>
          <w:rFonts w:cs="Arial"/>
          <w:bCs/>
          <w:sz w:val="32"/>
          <w:szCs w:val="28"/>
        </w:rPr>
        <w:t>6.1 Conclusions ………………………………………………………………</w:t>
      </w:r>
      <w:r>
        <w:rPr>
          <w:rFonts w:cs="Arial"/>
          <w:bCs/>
          <w:sz w:val="32"/>
          <w:szCs w:val="28"/>
        </w:rPr>
        <w:t>………………</w:t>
      </w:r>
      <w:proofErr w:type="gramStart"/>
      <w:r w:rsidRPr="00077108">
        <w:rPr>
          <w:rFonts w:cs="Arial"/>
          <w:bCs/>
          <w:sz w:val="32"/>
          <w:szCs w:val="28"/>
        </w:rPr>
        <w:t>...</w:t>
      </w:r>
      <w:r w:rsidR="007C56FE">
        <w:rPr>
          <w:rFonts w:cs="Arial"/>
          <w:bCs/>
          <w:sz w:val="32"/>
          <w:szCs w:val="28"/>
        </w:rPr>
        <w:t>..</w:t>
      </w:r>
      <w:proofErr w:type="gramEnd"/>
      <w:r w:rsidR="007C56FE">
        <w:rPr>
          <w:rFonts w:cs="Arial"/>
          <w:bCs/>
          <w:sz w:val="32"/>
          <w:szCs w:val="28"/>
        </w:rPr>
        <w:t>6</w:t>
      </w:r>
    </w:p>
    <w:p w14:paraId="7BF5A659" w14:textId="77777777" w:rsidR="007D22CE" w:rsidRPr="007D22CE" w:rsidRDefault="007D22CE" w:rsidP="007D22CE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44"/>
          <w:szCs w:val="44"/>
        </w:rPr>
      </w:pPr>
      <w:r w:rsidRPr="007D22CE">
        <w:rPr>
          <w:rFonts w:cs="Arial"/>
          <w:b/>
          <w:bCs/>
          <w:sz w:val="44"/>
          <w:szCs w:val="44"/>
        </w:rPr>
        <w:lastRenderedPageBreak/>
        <w:t>Chapter 1</w:t>
      </w:r>
    </w:p>
    <w:p w14:paraId="19FB9D1E" w14:textId="77777777" w:rsidR="007D22CE" w:rsidRPr="007D22CE" w:rsidRDefault="007D22CE" w:rsidP="007D22CE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44"/>
          <w:szCs w:val="44"/>
        </w:rPr>
      </w:pPr>
    </w:p>
    <w:p w14:paraId="64C75A3E" w14:textId="77777777" w:rsidR="007D22CE" w:rsidRPr="007D22CE" w:rsidRDefault="007D22CE" w:rsidP="00642FFC">
      <w:pPr>
        <w:spacing w:after="0" w:line="360" w:lineRule="auto"/>
        <w:rPr>
          <w:rFonts w:cs="Arial"/>
          <w:b/>
          <w:bCs/>
          <w:sz w:val="32"/>
          <w:szCs w:val="28"/>
        </w:rPr>
      </w:pPr>
      <w:r w:rsidRPr="007D22CE">
        <w:rPr>
          <w:rFonts w:cs="Arial"/>
          <w:b/>
          <w:bCs/>
          <w:sz w:val="32"/>
          <w:szCs w:val="28"/>
        </w:rPr>
        <w:t>1.1 Introduction</w:t>
      </w:r>
    </w:p>
    <w:p w14:paraId="4EDDEE44" w14:textId="77777777" w:rsidR="00BE3763" w:rsidRDefault="00BE3763" w:rsidP="00BE3763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RGJREX O.S. is a 16-bit Operating System which boots from a floppy disk. But using emulators (VMware or QEMU) and disk imaging software’s it can be loaded to CD-R as well as </w:t>
      </w:r>
      <w:r w:rsidR="00F10775">
        <w:rPr>
          <w:rFonts w:cs="Arial"/>
          <w:sz w:val="28"/>
          <w:szCs w:val="28"/>
        </w:rPr>
        <w:t>pen drives</w:t>
      </w:r>
      <w:r>
        <w:rPr>
          <w:rFonts w:cs="Arial"/>
          <w:sz w:val="28"/>
          <w:szCs w:val="28"/>
        </w:rPr>
        <w:t>.</w:t>
      </w:r>
    </w:p>
    <w:p w14:paraId="330A7634" w14:textId="77777777" w:rsidR="00BE3763" w:rsidRDefault="00BE3763" w:rsidP="00BE3763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RGJREX O.S. supports FAT12 floppy drives here we have used </w:t>
      </w:r>
      <w:r w:rsidRPr="00825E32">
        <w:rPr>
          <w:rFonts w:cs="Arial"/>
          <w:sz w:val="28"/>
          <w:szCs w:val="28"/>
        </w:rPr>
        <w:t>IBM f</w:t>
      </w:r>
      <w:r>
        <w:rPr>
          <w:rFonts w:cs="Arial"/>
          <w:sz w:val="28"/>
          <w:szCs w:val="28"/>
        </w:rPr>
        <w:t>loppy format</w:t>
      </w:r>
      <w:r w:rsidRPr="00825E32">
        <w:rPr>
          <w:rFonts w:cs="Arial"/>
          <w:sz w:val="28"/>
          <w:szCs w:val="28"/>
        </w:rPr>
        <w:t xml:space="preserve"> 1.44 MB, 3.5" diskette</w:t>
      </w:r>
      <w:r>
        <w:rPr>
          <w:rFonts w:cs="Arial"/>
          <w:sz w:val="28"/>
          <w:szCs w:val="28"/>
        </w:rPr>
        <w:t>.</w:t>
      </w:r>
    </w:p>
    <w:p w14:paraId="33657804" w14:textId="77777777" w:rsidR="007D22CE" w:rsidRPr="007D22CE" w:rsidRDefault="00BE3763" w:rsidP="00BE3763">
      <w:pPr>
        <w:autoSpaceDE w:val="0"/>
        <w:autoSpaceDN w:val="0"/>
        <w:adjustRightInd w:val="0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IBM floppy gives us right to set few parameters like Disk Format, Disk Label, Disk Type, etc. using Assembly Level Coding.</w:t>
      </w:r>
    </w:p>
    <w:p w14:paraId="56BA0419" w14:textId="77777777" w:rsidR="00A166E5" w:rsidRDefault="00A166E5" w:rsidP="00642FFC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44"/>
          <w:szCs w:val="44"/>
        </w:rPr>
      </w:pPr>
    </w:p>
    <w:p w14:paraId="393C1A55" w14:textId="77777777" w:rsidR="00A166E5" w:rsidRDefault="00A166E5" w:rsidP="00642FFC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44"/>
          <w:szCs w:val="44"/>
        </w:rPr>
      </w:pPr>
    </w:p>
    <w:p w14:paraId="51CB1442" w14:textId="77777777" w:rsidR="00642FFC" w:rsidRPr="007D22CE" w:rsidRDefault="00642FFC" w:rsidP="00642FFC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44"/>
          <w:szCs w:val="44"/>
        </w:rPr>
      </w:pPr>
      <w:r>
        <w:rPr>
          <w:rFonts w:cs="Arial"/>
          <w:b/>
          <w:bCs/>
          <w:sz w:val="44"/>
          <w:szCs w:val="44"/>
        </w:rPr>
        <w:t>Chapter 2</w:t>
      </w:r>
    </w:p>
    <w:p w14:paraId="76D4F899" w14:textId="77777777" w:rsidR="00642FFC" w:rsidRPr="007D22CE" w:rsidRDefault="00642FFC" w:rsidP="00642FF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32"/>
          <w:szCs w:val="28"/>
        </w:rPr>
      </w:pPr>
    </w:p>
    <w:p w14:paraId="6351F081" w14:textId="77777777" w:rsidR="007D22CE" w:rsidRDefault="00BE3763" w:rsidP="00642FFC">
      <w:pPr>
        <w:autoSpaceDE w:val="0"/>
        <w:autoSpaceDN w:val="0"/>
        <w:adjustRightInd w:val="0"/>
        <w:spacing w:after="0" w:line="360" w:lineRule="auto"/>
        <w:rPr>
          <w:rFonts w:cs="Arial"/>
          <w:b/>
          <w:sz w:val="32"/>
          <w:szCs w:val="28"/>
        </w:rPr>
      </w:pPr>
      <w:r>
        <w:rPr>
          <w:rFonts w:cs="Arial"/>
          <w:b/>
          <w:sz w:val="32"/>
          <w:szCs w:val="28"/>
        </w:rPr>
        <w:t>2.1 Scope of the project</w:t>
      </w:r>
    </w:p>
    <w:p w14:paraId="5984667E" w14:textId="77777777" w:rsidR="00BE3763" w:rsidRDefault="00BE3763" w:rsidP="00BE3763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 w:rsidRPr="007D22CE">
        <w:rPr>
          <w:rFonts w:cs="Arial"/>
          <w:sz w:val="28"/>
          <w:szCs w:val="28"/>
        </w:rPr>
        <w:t>Objective and motivation of the project</w:t>
      </w:r>
      <w:r>
        <w:rPr>
          <w:rFonts w:cs="Arial"/>
          <w:sz w:val="28"/>
          <w:szCs w:val="28"/>
        </w:rPr>
        <w:t xml:space="preserve"> RGJREX O.S. are as </w:t>
      </w:r>
      <w:proofErr w:type="gramStart"/>
      <w:r>
        <w:rPr>
          <w:rFonts w:cs="Arial"/>
          <w:sz w:val="28"/>
          <w:szCs w:val="28"/>
        </w:rPr>
        <w:t>follows:-</w:t>
      </w:r>
      <w:proofErr w:type="gramEnd"/>
    </w:p>
    <w:p w14:paraId="475CE39D" w14:textId="77777777" w:rsidR="00BE3763" w:rsidRDefault="00BE3763" w:rsidP="00BE376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Gathering knowledge about Assembly Level coding X86 </w:t>
      </w:r>
    </w:p>
    <w:p w14:paraId="5194D0D5" w14:textId="77777777" w:rsidR="00BE3763" w:rsidRDefault="00BE3763" w:rsidP="00BE376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How does memory management works at low </w:t>
      </w:r>
      <w:proofErr w:type="gramStart"/>
      <w:r>
        <w:rPr>
          <w:rFonts w:cs="Arial"/>
          <w:sz w:val="28"/>
          <w:szCs w:val="28"/>
        </w:rPr>
        <w:t>level</w:t>
      </w:r>
      <w:proofErr w:type="gramEnd"/>
    </w:p>
    <w:p w14:paraId="551C4A34" w14:textId="77777777" w:rsidR="00BE3763" w:rsidRDefault="00BE3763" w:rsidP="00BE376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How to use BIOS calls in the assembly level coding</w:t>
      </w:r>
    </w:p>
    <w:p w14:paraId="39578A07" w14:textId="77777777" w:rsidR="00BE3763" w:rsidRDefault="00BE3763" w:rsidP="00BE376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Understanding the basic functionality of the O.S.</w:t>
      </w:r>
    </w:p>
    <w:p w14:paraId="6E56FFEA" w14:textId="77777777" w:rsidR="00BE3763" w:rsidRPr="00BE3763" w:rsidRDefault="00BE3763" w:rsidP="00642FFC">
      <w:pPr>
        <w:autoSpaceDE w:val="0"/>
        <w:autoSpaceDN w:val="0"/>
        <w:adjustRightInd w:val="0"/>
        <w:spacing w:after="0" w:line="360" w:lineRule="auto"/>
        <w:rPr>
          <w:rFonts w:cs="Arial"/>
          <w:b/>
          <w:sz w:val="32"/>
          <w:szCs w:val="28"/>
        </w:rPr>
      </w:pPr>
    </w:p>
    <w:p w14:paraId="1AA497E4" w14:textId="77777777" w:rsidR="007D22CE" w:rsidRPr="007D22CE" w:rsidRDefault="007D22CE" w:rsidP="00642FFC">
      <w:pPr>
        <w:autoSpaceDE w:val="0"/>
        <w:autoSpaceDN w:val="0"/>
        <w:adjustRightInd w:val="0"/>
        <w:spacing w:after="0" w:line="360" w:lineRule="auto"/>
        <w:rPr>
          <w:rFonts w:cs="Arial"/>
          <w:sz w:val="32"/>
          <w:szCs w:val="28"/>
        </w:rPr>
      </w:pPr>
    </w:p>
    <w:p w14:paraId="3763BE40" w14:textId="77777777" w:rsidR="00BE3763" w:rsidRDefault="00BE3763" w:rsidP="00642FFC">
      <w:pPr>
        <w:autoSpaceDE w:val="0"/>
        <w:autoSpaceDN w:val="0"/>
        <w:adjustRightInd w:val="0"/>
        <w:spacing w:after="0" w:line="360" w:lineRule="auto"/>
        <w:rPr>
          <w:rFonts w:cs="Arial"/>
          <w:b/>
          <w:sz w:val="32"/>
          <w:szCs w:val="28"/>
        </w:rPr>
      </w:pPr>
    </w:p>
    <w:p w14:paraId="08866E7A" w14:textId="77777777" w:rsidR="007D22CE" w:rsidRDefault="007D22CE" w:rsidP="00642FFC">
      <w:pPr>
        <w:autoSpaceDE w:val="0"/>
        <w:autoSpaceDN w:val="0"/>
        <w:adjustRightInd w:val="0"/>
        <w:spacing w:after="0" w:line="360" w:lineRule="auto"/>
        <w:rPr>
          <w:rFonts w:cs="Arial"/>
          <w:b/>
          <w:sz w:val="32"/>
          <w:szCs w:val="28"/>
        </w:rPr>
      </w:pPr>
      <w:r w:rsidRPr="007D22CE">
        <w:rPr>
          <w:rFonts w:cs="Arial"/>
          <w:b/>
          <w:sz w:val="32"/>
          <w:szCs w:val="28"/>
        </w:rPr>
        <w:lastRenderedPageBreak/>
        <w:t>2.2 User wise Functionalities</w:t>
      </w:r>
    </w:p>
    <w:p w14:paraId="2848EDE7" w14:textId="77777777" w:rsidR="00B0107B" w:rsidRPr="007D22CE" w:rsidRDefault="00B0107B" w:rsidP="00642FFC">
      <w:pPr>
        <w:autoSpaceDE w:val="0"/>
        <w:autoSpaceDN w:val="0"/>
        <w:adjustRightInd w:val="0"/>
        <w:spacing w:after="0" w:line="360" w:lineRule="auto"/>
        <w:rPr>
          <w:rFonts w:cs="Arial"/>
          <w:b/>
          <w:sz w:val="32"/>
          <w:szCs w:val="28"/>
        </w:rPr>
      </w:pPr>
    </w:p>
    <w:p w14:paraId="10DB7782" w14:textId="77777777" w:rsidR="00BE3763" w:rsidRPr="007D22CE" w:rsidRDefault="00BE3763" w:rsidP="00BE3763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RGJREX O.S. is a single user single processing 16-bit operating system which opens with root access. And it focuses on executing Assembly Files (*.</w:t>
      </w:r>
      <w:proofErr w:type="spellStart"/>
      <w:r>
        <w:rPr>
          <w:rFonts w:cs="Arial"/>
          <w:sz w:val="28"/>
          <w:szCs w:val="28"/>
        </w:rPr>
        <w:t>asm</w:t>
      </w:r>
      <w:proofErr w:type="spellEnd"/>
      <w:r>
        <w:rPr>
          <w:rFonts w:cs="Arial"/>
          <w:sz w:val="28"/>
          <w:szCs w:val="28"/>
        </w:rPr>
        <w:t>) after converting them into Binary Files (*.bin) using NASM or MASM.</w:t>
      </w:r>
      <w:r w:rsidR="005E0898">
        <w:rPr>
          <w:rFonts w:cs="Arial"/>
          <w:sz w:val="28"/>
          <w:szCs w:val="28"/>
        </w:rPr>
        <w:t xml:space="preserve"> And it also executes BASIC files (*.bas) with the help of BASIC Command Interpreter.</w:t>
      </w:r>
    </w:p>
    <w:p w14:paraId="4E847FBB" w14:textId="77777777" w:rsidR="005E0898" w:rsidRPr="007D22CE" w:rsidRDefault="005E0898" w:rsidP="00642FFC">
      <w:pPr>
        <w:autoSpaceDE w:val="0"/>
        <w:autoSpaceDN w:val="0"/>
        <w:adjustRightInd w:val="0"/>
        <w:spacing w:after="0" w:line="360" w:lineRule="auto"/>
        <w:rPr>
          <w:rFonts w:cs="Arial"/>
          <w:b/>
          <w:sz w:val="32"/>
          <w:szCs w:val="28"/>
        </w:rPr>
      </w:pPr>
    </w:p>
    <w:p w14:paraId="4C250A0A" w14:textId="77777777" w:rsidR="00A166E5" w:rsidRDefault="00A166E5" w:rsidP="00642FFC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44"/>
          <w:szCs w:val="44"/>
        </w:rPr>
      </w:pPr>
    </w:p>
    <w:p w14:paraId="43FF0B0F" w14:textId="77777777" w:rsidR="00642FFC" w:rsidRPr="007D22CE" w:rsidRDefault="00642FFC" w:rsidP="00642FFC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44"/>
          <w:szCs w:val="44"/>
        </w:rPr>
      </w:pPr>
      <w:r>
        <w:rPr>
          <w:rFonts w:cs="Arial"/>
          <w:b/>
          <w:bCs/>
          <w:sz w:val="44"/>
          <w:szCs w:val="44"/>
        </w:rPr>
        <w:t>Chapter 3</w:t>
      </w:r>
    </w:p>
    <w:p w14:paraId="2A5807BB" w14:textId="77777777" w:rsidR="007D22CE" w:rsidRPr="007D22CE" w:rsidRDefault="007D22CE" w:rsidP="00642FFC">
      <w:pPr>
        <w:autoSpaceDE w:val="0"/>
        <w:autoSpaceDN w:val="0"/>
        <w:adjustRightInd w:val="0"/>
        <w:spacing w:after="0" w:line="360" w:lineRule="auto"/>
        <w:rPr>
          <w:rFonts w:cs="Arial"/>
          <w:b/>
          <w:sz w:val="32"/>
          <w:szCs w:val="28"/>
        </w:rPr>
      </w:pPr>
    </w:p>
    <w:p w14:paraId="0E2D5D24" w14:textId="77777777" w:rsidR="007D22CE" w:rsidRDefault="007D22CE" w:rsidP="00642FFC">
      <w:pPr>
        <w:autoSpaceDE w:val="0"/>
        <w:autoSpaceDN w:val="0"/>
        <w:adjustRightInd w:val="0"/>
        <w:spacing w:after="0" w:line="360" w:lineRule="auto"/>
        <w:rPr>
          <w:rFonts w:cs="Arial"/>
          <w:b/>
          <w:sz w:val="32"/>
          <w:szCs w:val="28"/>
        </w:rPr>
      </w:pPr>
      <w:r w:rsidRPr="007D22CE">
        <w:rPr>
          <w:rFonts w:cs="Arial"/>
          <w:b/>
          <w:sz w:val="32"/>
          <w:szCs w:val="28"/>
        </w:rPr>
        <w:t>3.1 Design diagrams</w:t>
      </w:r>
    </w:p>
    <w:p w14:paraId="7D5AD723" w14:textId="77777777" w:rsidR="00BE3763" w:rsidRPr="0091466F" w:rsidRDefault="00BE3763" w:rsidP="00BE37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 w:rsidRPr="0091466F">
        <w:rPr>
          <w:rFonts w:cs="Arial"/>
          <w:sz w:val="28"/>
          <w:szCs w:val="28"/>
        </w:rPr>
        <w:t>Memory Map</w:t>
      </w:r>
    </w:p>
    <w:tbl>
      <w:tblPr>
        <w:tblW w:w="0" w:type="auto"/>
        <w:tblCellSpacing w:w="15" w:type="dxa"/>
        <w:tblInd w:w="29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832"/>
      </w:tblGrid>
      <w:tr w:rsidR="00BE3763" w:rsidRPr="0091466F" w14:paraId="096BFCA4" w14:textId="77777777" w:rsidTr="00D0136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C483C" w14:textId="77777777" w:rsidR="00BE3763" w:rsidRPr="0091466F" w:rsidRDefault="00BE3763" w:rsidP="00D01367">
            <w:pPr>
              <w:spacing w:after="270" w:line="240" w:lineRule="auto"/>
              <w:jc w:val="both"/>
              <w:rPr>
                <w:rFonts w:ascii="Arial" w:hAnsi="Arial" w:cs="Arial"/>
                <w:color w:val="000000"/>
                <w:sz w:val="27"/>
                <w:szCs w:val="27"/>
                <w:lang w:val="en-IN" w:eastAsia="en-IN"/>
              </w:rPr>
            </w:pPr>
            <w:r w:rsidRPr="0091466F">
              <w:rPr>
                <w:rFonts w:ascii="Arial" w:hAnsi="Arial" w:cs="Arial"/>
                <w:color w:val="000000"/>
                <w:sz w:val="27"/>
                <w:szCs w:val="27"/>
                <w:lang w:val="en-IN" w:eastAsia="en-IN"/>
              </w:rPr>
              <w:br/>
            </w:r>
            <w:r w:rsidRPr="0091466F">
              <w:rPr>
                <w:rFonts w:ascii="Arial" w:hAnsi="Arial" w:cs="Arial"/>
                <w:b/>
                <w:bCs/>
                <w:color w:val="000000"/>
                <w:sz w:val="27"/>
                <w:szCs w:val="27"/>
                <w:lang w:val="en-IN" w:eastAsia="en-IN"/>
              </w:rPr>
              <w:t>0 - 24575 (hex: 0h - 5FFFh)</w:t>
            </w:r>
            <w:r w:rsidRPr="0091466F">
              <w:rPr>
                <w:rFonts w:ascii="Arial" w:hAnsi="Arial" w:cs="Arial"/>
                <w:color w:val="000000"/>
                <w:sz w:val="27"/>
                <w:szCs w:val="27"/>
                <w:lang w:val="en-IN" w:eastAsia="en-IN"/>
              </w:rPr>
              <w:br/>
              <w:t>24K kernel executable code</w:t>
            </w:r>
            <w:r w:rsidRPr="0091466F">
              <w:rPr>
                <w:rFonts w:ascii="Arial" w:hAnsi="Arial" w:cs="Arial"/>
                <w:color w:val="000000"/>
                <w:sz w:val="27"/>
                <w:szCs w:val="27"/>
                <w:lang w:val="en-IN" w:eastAsia="en-IN"/>
              </w:rPr>
              <w:br/>
            </w:r>
            <w:r w:rsidRPr="0091466F">
              <w:rPr>
                <w:rFonts w:ascii="Arial" w:hAnsi="Arial" w:cs="Arial"/>
                <w:color w:val="000000"/>
                <w:sz w:val="27"/>
                <w:szCs w:val="27"/>
                <w:lang w:val="en-IN" w:eastAsia="en-IN"/>
              </w:rPr>
              <w:br/>
              <w:t>- - - - - - - - - - - - - - -</w:t>
            </w:r>
            <w:r w:rsidRPr="0091466F">
              <w:rPr>
                <w:rFonts w:ascii="Arial" w:hAnsi="Arial" w:cs="Arial"/>
                <w:color w:val="000000"/>
                <w:sz w:val="27"/>
                <w:szCs w:val="27"/>
                <w:lang w:val="en-IN" w:eastAsia="en-IN"/>
              </w:rPr>
              <w:br/>
            </w:r>
            <w:r w:rsidRPr="0091466F">
              <w:rPr>
                <w:rFonts w:ascii="Arial" w:hAnsi="Arial" w:cs="Arial"/>
                <w:color w:val="000000"/>
                <w:sz w:val="27"/>
                <w:szCs w:val="27"/>
                <w:lang w:val="en-IN" w:eastAsia="en-IN"/>
              </w:rPr>
              <w:br/>
            </w:r>
            <w:r w:rsidRPr="0091466F">
              <w:rPr>
                <w:rFonts w:ascii="Arial" w:hAnsi="Arial" w:cs="Arial"/>
                <w:b/>
                <w:bCs/>
                <w:color w:val="000000"/>
                <w:sz w:val="27"/>
                <w:szCs w:val="27"/>
                <w:lang w:val="en-IN" w:eastAsia="en-IN"/>
              </w:rPr>
              <w:t>24576 - 32767 (hex: 6000h - 7FFFh)</w:t>
            </w:r>
            <w:r w:rsidRPr="0091466F">
              <w:rPr>
                <w:rFonts w:ascii="Arial" w:hAnsi="Arial" w:cs="Arial"/>
                <w:color w:val="000000"/>
                <w:sz w:val="27"/>
                <w:szCs w:val="27"/>
                <w:lang w:val="en-IN" w:eastAsia="en-IN"/>
              </w:rPr>
              <w:br/>
              <w:t>8K kernel disk operation buffer</w:t>
            </w:r>
          </w:p>
        </w:tc>
      </w:tr>
      <w:tr w:rsidR="00BE3763" w:rsidRPr="0091466F" w14:paraId="25F80F3B" w14:textId="77777777" w:rsidTr="00D0136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7E710" w14:textId="77777777" w:rsidR="00BE3763" w:rsidRPr="0091466F" w:rsidRDefault="00BE3763" w:rsidP="00D01367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7"/>
                <w:szCs w:val="27"/>
                <w:lang w:val="en-IN" w:eastAsia="en-IN"/>
              </w:rPr>
            </w:pPr>
            <w:r w:rsidRPr="0091466F">
              <w:rPr>
                <w:rFonts w:ascii="Arial" w:hAnsi="Arial" w:cs="Arial"/>
                <w:b/>
                <w:bCs/>
                <w:color w:val="000000"/>
                <w:sz w:val="27"/>
                <w:szCs w:val="27"/>
                <w:lang w:val="en-IN" w:eastAsia="en-IN"/>
              </w:rPr>
              <w:t xml:space="preserve">32768 - 65535 (hex: 8000h - </w:t>
            </w:r>
            <w:proofErr w:type="spellStart"/>
            <w:r w:rsidRPr="0091466F">
              <w:rPr>
                <w:rFonts w:ascii="Arial" w:hAnsi="Arial" w:cs="Arial"/>
                <w:b/>
                <w:bCs/>
                <w:color w:val="000000"/>
                <w:sz w:val="27"/>
                <w:szCs w:val="27"/>
                <w:lang w:val="en-IN" w:eastAsia="en-IN"/>
              </w:rPr>
              <w:t>FFFFh</w:t>
            </w:r>
            <w:proofErr w:type="spellEnd"/>
            <w:r w:rsidRPr="0091466F">
              <w:rPr>
                <w:rFonts w:ascii="Arial" w:hAnsi="Arial" w:cs="Arial"/>
                <w:color w:val="000000"/>
                <w:sz w:val="27"/>
                <w:szCs w:val="27"/>
                <w:lang w:val="en-IN" w:eastAsia="en-IN"/>
              </w:rPr>
              <w:br/>
              <w:t>32K space for external programs</w:t>
            </w:r>
          </w:p>
        </w:tc>
      </w:tr>
    </w:tbl>
    <w:p w14:paraId="386D09AD" w14:textId="77777777" w:rsidR="00BE3763" w:rsidRPr="00D06CA0" w:rsidRDefault="00BE3763" w:rsidP="00BE3763">
      <w:pPr>
        <w:autoSpaceDE w:val="0"/>
        <w:autoSpaceDN w:val="0"/>
        <w:adjustRightInd w:val="0"/>
        <w:spacing w:after="0" w:line="360" w:lineRule="auto"/>
        <w:jc w:val="center"/>
        <w:rPr>
          <w:rFonts w:cs="Arial"/>
          <w:sz w:val="24"/>
          <w:szCs w:val="24"/>
        </w:rPr>
      </w:pPr>
      <w:r w:rsidRPr="00D06CA0">
        <w:rPr>
          <w:rFonts w:cs="Arial"/>
          <w:sz w:val="24"/>
          <w:szCs w:val="24"/>
        </w:rPr>
        <w:t>Fig. 1 – Memory Distribution</w:t>
      </w:r>
    </w:p>
    <w:p w14:paraId="4A18F103" w14:textId="77777777" w:rsidR="00BE3763" w:rsidRPr="0091466F" w:rsidRDefault="00BE3763" w:rsidP="00BE3763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RGJREX O.S.’s programs are loaded in a memory of 32KB point segment with maximum size of 32KB (Fig 1).</w:t>
      </w:r>
    </w:p>
    <w:p w14:paraId="39E2DEA6" w14:textId="77777777" w:rsidR="007D22CE" w:rsidRPr="00BE3763" w:rsidRDefault="007D22CE" w:rsidP="00642FFC">
      <w:pPr>
        <w:autoSpaceDE w:val="0"/>
        <w:autoSpaceDN w:val="0"/>
        <w:adjustRightInd w:val="0"/>
        <w:spacing w:after="0" w:line="360" w:lineRule="auto"/>
        <w:rPr>
          <w:rFonts w:cs="Arial"/>
          <w:sz w:val="28"/>
          <w:szCs w:val="28"/>
        </w:rPr>
      </w:pPr>
    </w:p>
    <w:p w14:paraId="4F8468FC" w14:textId="77777777" w:rsidR="00642FFC" w:rsidRPr="007D22CE" w:rsidRDefault="00642FFC" w:rsidP="00642FFC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44"/>
          <w:szCs w:val="44"/>
        </w:rPr>
      </w:pPr>
      <w:r>
        <w:rPr>
          <w:rFonts w:cs="Arial"/>
          <w:b/>
          <w:bCs/>
          <w:sz w:val="44"/>
          <w:szCs w:val="44"/>
        </w:rPr>
        <w:lastRenderedPageBreak/>
        <w:t>Chapter 4</w:t>
      </w:r>
    </w:p>
    <w:p w14:paraId="25BC6DDB" w14:textId="77777777" w:rsidR="007D22CE" w:rsidRPr="007D22CE" w:rsidRDefault="007D22CE" w:rsidP="00642FFC">
      <w:pPr>
        <w:autoSpaceDE w:val="0"/>
        <w:autoSpaceDN w:val="0"/>
        <w:adjustRightInd w:val="0"/>
        <w:spacing w:after="0" w:line="360" w:lineRule="auto"/>
        <w:rPr>
          <w:rFonts w:cs="Arial"/>
          <w:b/>
          <w:sz w:val="32"/>
          <w:szCs w:val="28"/>
        </w:rPr>
      </w:pPr>
    </w:p>
    <w:p w14:paraId="48CF2A06" w14:textId="77777777" w:rsidR="007D22CE" w:rsidRPr="007D22CE" w:rsidRDefault="007D22CE" w:rsidP="00642FFC">
      <w:pPr>
        <w:autoSpaceDE w:val="0"/>
        <w:autoSpaceDN w:val="0"/>
        <w:adjustRightInd w:val="0"/>
        <w:spacing w:after="0" w:line="360" w:lineRule="auto"/>
        <w:rPr>
          <w:rFonts w:cs="Arial"/>
          <w:b/>
          <w:sz w:val="32"/>
          <w:szCs w:val="28"/>
        </w:rPr>
      </w:pPr>
      <w:r w:rsidRPr="007D22CE">
        <w:rPr>
          <w:rFonts w:cs="Arial"/>
          <w:b/>
          <w:sz w:val="32"/>
          <w:szCs w:val="28"/>
        </w:rPr>
        <w:t>4.1 Software requirement</w:t>
      </w:r>
    </w:p>
    <w:p w14:paraId="4E8BFC40" w14:textId="77777777" w:rsidR="00BE3763" w:rsidRDefault="00BE3763" w:rsidP="00BE3763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End Users</w:t>
      </w:r>
    </w:p>
    <w:p w14:paraId="6B58F572" w14:textId="77777777" w:rsidR="00BE3763" w:rsidRPr="00D35728" w:rsidRDefault="00BE3763" w:rsidP="00BE3763">
      <w:pPr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Emulators</w:t>
      </w:r>
    </w:p>
    <w:p w14:paraId="4ECCFA38" w14:textId="77777777" w:rsidR="00BE3763" w:rsidRDefault="00BE3763" w:rsidP="00BE3763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 w:rsidRPr="00D35728">
        <w:rPr>
          <w:rFonts w:cs="Arial"/>
          <w:sz w:val="28"/>
          <w:szCs w:val="28"/>
        </w:rPr>
        <w:t>VM</w:t>
      </w:r>
      <w:r>
        <w:rPr>
          <w:rFonts w:cs="Arial"/>
          <w:sz w:val="28"/>
          <w:szCs w:val="28"/>
        </w:rPr>
        <w:t>ware Player/Workstation</w:t>
      </w:r>
    </w:p>
    <w:p w14:paraId="28A80E16" w14:textId="77777777" w:rsidR="00BE3763" w:rsidRDefault="00BE3763" w:rsidP="00BE3763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QEMU</w:t>
      </w:r>
    </w:p>
    <w:p w14:paraId="5231305E" w14:textId="77777777" w:rsidR="00BE3763" w:rsidRDefault="00BE3763" w:rsidP="00BE3763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Virtual Box</w:t>
      </w:r>
    </w:p>
    <w:p w14:paraId="44195FD6" w14:textId="77777777" w:rsidR="00BE3763" w:rsidRDefault="00BE3763" w:rsidP="00BE3763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Operating System Developers</w:t>
      </w:r>
    </w:p>
    <w:p w14:paraId="1C7E7ED8" w14:textId="77777777" w:rsidR="00BE3763" w:rsidRDefault="00BE3763" w:rsidP="00BE3763">
      <w:pPr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NASM/MASM</w:t>
      </w:r>
    </w:p>
    <w:p w14:paraId="3BD4DFBD" w14:textId="77777777" w:rsidR="00BE3763" w:rsidRDefault="00BE3763" w:rsidP="00BE3763">
      <w:pPr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Text Editor</w:t>
      </w:r>
    </w:p>
    <w:p w14:paraId="70982322" w14:textId="77777777" w:rsidR="00BE3763" w:rsidRDefault="00BE3763" w:rsidP="00BE3763">
      <w:pPr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proofErr w:type="spellStart"/>
      <w:r>
        <w:rPr>
          <w:rFonts w:cs="Arial"/>
          <w:sz w:val="28"/>
          <w:szCs w:val="28"/>
        </w:rPr>
        <w:t>Imdisk</w:t>
      </w:r>
      <w:proofErr w:type="spellEnd"/>
    </w:p>
    <w:p w14:paraId="1788C883" w14:textId="77777777" w:rsidR="00BE3763" w:rsidRPr="00B576DA" w:rsidRDefault="00BE3763" w:rsidP="00BE3763">
      <w:pPr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proofErr w:type="spellStart"/>
      <w:r>
        <w:rPr>
          <w:rFonts w:cs="Arial"/>
          <w:sz w:val="28"/>
          <w:szCs w:val="28"/>
        </w:rPr>
        <w:t>Partcopy</w:t>
      </w:r>
      <w:proofErr w:type="spellEnd"/>
      <w:r>
        <w:rPr>
          <w:rFonts w:cs="Arial"/>
          <w:sz w:val="28"/>
          <w:szCs w:val="28"/>
        </w:rPr>
        <w:t xml:space="preserve"> or File Copier </w:t>
      </w:r>
      <w:proofErr w:type="spellStart"/>
      <w:r>
        <w:rPr>
          <w:rFonts w:cs="Arial"/>
          <w:sz w:val="28"/>
          <w:szCs w:val="28"/>
        </w:rPr>
        <w:t>softwares</w:t>
      </w:r>
      <w:proofErr w:type="spellEnd"/>
    </w:p>
    <w:p w14:paraId="7581187D" w14:textId="77777777" w:rsidR="00642FFC" w:rsidRDefault="00642FFC" w:rsidP="00642FFC">
      <w:pPr>
        <w:autoSpaceDE w:val="0"/>
        <w:autoSpaceDN w:val="0"/>
        <w:adjustRightInd w:val="0"/>
        <w:spacing w:after="0" w:line="360" w:lineRule="auto"/>
        <w:rPr>
          <w:rFonts w:cs="Arial"/>
          <w:b/>
          <w:sz w:val="32"/>
          <w:szCs w:val="28"/>
        </w:rPr>
      </w:pPr>
    </w:p>
    <w:p w14:paraId="74955783" w14:textId="77777777" w:rsidR="003C166D" w:rsidRDefault="007D22CE" w:rsidP="00642FFC">
      <w:pPr>
        <w:autoSpaceDE w:val="0"/>
        <w:autoSpaceDN w:val="0"/>
        <w:adjustRightInd w:val="0"/>
        <w:spacing w:after="0" w:line="360" w:lineRule="auto"/>
        <w:rPr>
          <w:rFonts w:cs="Arial"/>
          <w:b/>
          <w:sz w:val="32"/>
          <w:szCs w:val="28"/>
        </w:rPr>
      </w:pPr>
      <w:r w:rsidRPr="007D22CE">
        <w:rPr>
          <w:rFonts w:cs="Arial"/>
          <w:b/>
          <w:sz w:val="32"/>
          <w:szCs w:val="28"/>
        </w:rPr>
        <w:t>4</w:t>
      </w:r>
      <w:r w:rsidR="00BE3763">
        <w:rPr>
          <w:rFonts w:cs="Arial"/>
          <w:b/>
          <w:sz w:val="32"/>
          <w:szCs w:val="28"/>
        </w:rPr>
        <w:t>.2 Hardware Requirement</w:t>
      </w:r>
    </w:p>
    <w:p w14:paraId="204B3035" w14:textId="77777777" w:rsidR="00BE3763" w:rsidRDefault="00BE3763" w:rsidP="00642FFC">
      <w:pPr>
        <w:autoSpaceDE w:val="0"/>
        <w:autoSpaceDN w:val="0"/>
        <w:adjustRightInd w:val="0"/>
        <w:spacing w:after="0" w:line="360" w:lineRule="auto"/>
        <w:rPr>
          <w:rFonts w:cs="Arial"/>
          <w:b/>
          <w:sz w:val="32"/>
          <w:szCs w:val="28"/>
        </w:rPr>
      </w:pPr>
    </w:p>
    <w:p w14:paraId="7F851F37" w14:textId="77777777" w:rsidR="00BE3763" w:rsidRDefault="00BE3763" w:rsidP="00BE3763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Real PC’s</w:t>
      </w:r>
    </w:p>
    <w:p w14:paraId="310B8980" w14:textId="77777777" w:rsidR="00BE3763" w:rsidRDefault="00BE3763" w:rsidP="00BE3763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Minimum Requirement</w:t>
      </w:r>
    </w:p>
    <w:p w14:paraId="22A6CB8B" w14:textId="77777777" w:rsidR="00BE3763" w:rsidRDefault="00BE3763" w:rsidP="00BE3763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Hard Disk- 8MB</w:t>
      </w:r>
    </w:p>
    <w:p w14:paraId="73DB5761" w14:textId="77777777" w:rsidR="00BE3763" w:rsidRDefault="00BE3763" w:rsidP="00BE3763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RAM- 4MB</w:t>
      </w:r>
    </w:p>
    <w:p w14:paraId="40B413CF" w14:textId="77777777" w:rsidR="00BE3763" w:rsidRDefault="00BE3763" w:rsidP="00BE3763">
      <w:pPr>
        <w:autoSpaceDE w:val="0"/>
        <w:autoSpaceDN w:val="0"/>
        <w:adjustRightInd w:val="0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-    PC Speaker</w:t>
      </w:r>
    </w:p>
    <w:p w14:paraId="5768B182" w14:textId="77777777" w:rsidR="00BE3763" w:rsidRDefault="00BE3763" w:rsidP="00BE3763">
      <w:pPr>
        <w:autoSpaceDE w:val="0"/>
        <w:autoSpaceDN w:val="0"/>
        <w:adjustRightInd w:val="0"/>
        <w:spacing w:after="0" w:line="360" w:lineRule="auto"/>
        <w:rPr>
          <w:rFonts w:cs="Arial"/>
          <w:sz w:val="28"/>
          <w:szCs w:val="28"/>
        </w:rPr>
      </w:pPr>
    </w:p>
    <w:p w14:paraId="666EA2BD" w14:textId="77777777" w:rsidR="00BE3763" w:rsidRDefault="00BE3763" w:rsidP="00BE3763">
      <w:pPr>
        <w:autoSpaceDE w:val="0"/>
        <w:autoSpaceDN w:val="0"/>
        <w:adjustRightInd w:val="0"/>
        <w:spacing w:after="0" w:line="360" w:lineRule="auto"/>
        <w:rPr>
          <w:rFonts w:cs="Arial"/>
          <w:sz w:val="28"/>
          <w:szCs w:val="28"/>
        </w:rPr>
      </w:pPr>
    </w:p>
    <w:p w14:paraId="3D6616AF" w14:textId="77777777" w:rsidR="00BE3763" w:rsidRDefault="00BE3763" w:rsidP="00BE3763">
      <w:pPr>
        <w:autoSpaceDE w:val="0"/>
        <w:autoSpaceDN w:val="0"/>
        <w:adjustRightInd w:val="0"/>
        <w:spacing w:after="0" w:line="360" w:lineRule="auto"/>
        <w:rPr>
          <w:rFonts w:cs="Arial"/>
          <w:sz w:val="28"/>
          <w:szCs w:val="28"/>
        </w:rPr>
      </w:pPr>
    </w:p>
    <w:p w14:paraId="1081123E" w14:textId="77777777" w:rsidR="00BE3763" w:rsidRDefault="00BE3763" w:rsidP="00BE3763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Emulator</w:t>
      </w:r>
    </w:p>
    <w:p w14:paraId="42A57FC2" w14:textId="77777777" w:rsidR="00BE3763" w:rsidRDefault="00BE3763" w:rsidP="00BE3763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Minimum Requirement</w:t>
      </w:r>
    </w:p>
    <w:p w14:paraId="622307E5" w14:textId="77777777" w:rsidR="00BE3763" w:rsidRDefault="00BE3763" w:rsidP="00BE3763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Hard Disk- 1GB</w:t>
      </w:r>
    </w:p>
    <w:p w14:paraId="74F2D4E6" w14:textId="77777777" w:rsidR="00BE3763" w:rsidRPr="002A33BF" w:rsidRDefault="00BE3763" w:rsidP="00BE3763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RAM- 16 MB</w:t>
      </w:r>
    </w:p>
    <w:p w14:paraId="22DE6D4C" w14:textId="77777777" w:rsidR="00BE3763" w:rsidRPr="002A33BF" w:rsidRDefault="00BE3763" w:rsidP="00BE3763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="Arial"/>
          <w:sz w:val="28"/>
          <w:szCs w:val="28"/>
        </w:rPr>
      </w:pPr>
    </w:p>
    <w:p w14:paraId="4A13CC42" w14:textId="77777777" w:rsidR="00A166E5" w:rsidRDefault="00A166E5" w:rsidP="00642FFC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44"/>
          <w:szCs w:val="44"/>
        </w:rPr>
      </w:pPr>
    </w:p>
    <w:p w14:paraId="748FDD09" w14:textId="77777777" w:rsidR="00642FFC" w:rsidRPr="007D22CE" w:rsidRDefault="00642FFC" w:rsidP="00642FFC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44"/>
          <w:szCs w:val="44"/>
        </w:rPr>
      </w:pPr>
      <w:r>
        <w:rPr>
          <w:rFonts w:cs="Arial"/>
          <w:b/>
          <w:bCs/>
          <w:sz w:val="44"/>
          <w:szCs w:val="44"/>
        </w:rPr>
        <w:t>Chapter 5</w:t>
      </w:r>
    </w:p>
    <w:p w14:paraId="4E1F9309" w14:textId="77777777" w:rsidR="007D22CE" w:rsidRPr="007D22CE" w:rsidRDefault="007D22CE" w:rsidP="00642FFC">
      <w:pPr>
        <w:autoSpaceDE w:val="0"/>
        <w:autoSpaceDN w:val="0"/>
        <w:adjustRightInd w:val="0"/>
        <w:spacing w:after="0" w:line="360" w:lineRule="auto"/>
        <w:rPr>
          <w:rFonts w:cs="Arial"/>
          <w:b/>
          <w:sz w:val="32"/>
          <w:szCs w:val="28"/>
        </w:rPr>
      </w:pPr>
    </w:p>
    <w:p w14:paraId="2C58A859" w14:textId="77777777" w:rsidR="00391126" w:rsidRDefault="007D22CE" w:rsidP="00642FFC">
      <w:pPr>
        <w:autoSpaceDE w:val="0"/>
        <w:autoSpaceDN w:val="0"/>
        <w:adjustRightInd w:val="0"/>
        <w:spacing w:after="0" w:line="360" w:lineRule="auto"/>
        <w:rPr>
          <w:rFonts w:cs="Arial"/>
          <w:sz w:val="28"/>
          <w:szCs w:val="28"/>
        </w:rPr>
      </w:pPr>
      <w:r w:rsidRPr="007D22CE">
        <w:rPr>
          <w:rFonts w:cs="Arial"/>
          <w:b/>
          <w:sz w:val="32"/>
          <w:szCs w:val="28"/>
        </w:rPr>
        <w:t xml:space="preserve">5.1 </w:t>
      </w:r>
      <w:r w:rsidR="00391126" w:rsidRPr="00391126">
        <w:rPr>
          <w:rFonts w:cs="Arial"/>
          <w:b/>
          <w:sz w:val="32"/>
          <w:szCs w:val="28"/>
        </w:rPr>
        <w:t>Results and discussion</w:t>
      </w:r>
    </w:p>
    <w:p w14:paraId="603F1D45" w14:textId="77777777" w:rsidR="00BE3763" w:rsidRDefault="00BE3763" w:rsidP="00BE3763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Functionalities completed so far </w:t>
      </w:r>
    </w:p>
    <w:p w14:paraId="7052D015" w14:textId="77777777" w:rsidR="00BE3763" w:rsidRDefault="00BE3763" w:rsidP="00BE3763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Basic command line interface with commands like</w:t>
      </w:r>
    </w:p>
    <w:p w14:paraId="3405A4AC" w14:textId="77777777" w:rsidR="00BE3763" w:rsidRDefault="00BE3763" w:rsidP="00BE3763">
      <w:pPr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Ver (version)</w:t>
      </w:r>
    </w:p>
    <w:p w14:paraId="578B3BD1" w14:textId="77777777" w:rsidR="00BE3763" w:rsidRDefault="00BE3763" w:rsidP="00BE3763">
      <w:pPr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Time (current CPU clock time) from BIOS</w:t>
      </w:r>
    </w:p>
    <w:p w14:paraId="138298E5" w14:textId="77777777" w:rsidR="00BE3763" w:rsidRDefault="00BE3763" w:rsidP="00BE3763">
      <w:pPr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Date (current CPU date) from BIOS</w:t>
      </w:r>
    </w:p>
    <w:p w14:paraId="1430461C" w14:textId="77777777" w:rsidR="00BE3763" w:rsidRDefault="00BE3763" w:rsidP="00BE3763">
      <w:pPr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proofErr w:type="spellStart"/>
      <w:r>
        <w:rPr>
          <w:rFonts w:cs="Arial"/>
          <w:sz w:val="28"/>
          <w:szCs w:val="28"/>
        </w:rPr>
        <w:t>Clr</w:t>
      </w:r>
      <w:proofErr w:type="spellEnd"/>
      <w:r>
        <w:rPr>
          <w:rFonts w:cs="Arial"/>
          <w:sz w:val="28"/>
          <w:szCs w:val="28"/>
        </w:rPr>
        <w:t xml:space="preserve"> (clear screen)</w:t>
      </w:r>
    </w:p>
    <w:p w14:paraId="1AFE6D80" w14:textId="77777777" w:rsidR="00BE3763" w:rsidRDefault="005E0898" w:rsidP="00BE3763">
      <w:pPr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Cat (display contents of the file)</w:t>
      </w:r>
    </w:p>
    <w:p w14:paraId="2DBB8C5C" w14:textId="77777777" w:rsidR="00BE3763" w:rsidRDefault="00BE3763" w:rsidP="00BE3763">
      <w:pPr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Etc.</w:t>
      </w:r>
    </w:p>
    <w:p w14:paraId="0F047C7E" w14:textId="77777777" w:rsidR="00BE3763" w:rsidRDefault="00BE3763" w:rsidP="00BE3763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An option screen which displays the loaded program in the operating system including the KERNEL file.</w:t>
      </w:r>
    </w:p>
    <w:p w14:paraId="3A28A3CC" w14:textId="77777777" w:rsidR="0009397D" w:rsidRPr="00003B36" w:rsidRDefault="0009397D" w:rsidP="00BE3763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Dedicated BASIC (Beginner’s All-purpose Symbolic Instruction Code) Interpreter with 60 instruction codes.</w:t>
      </w:r>
    </w:p>
    <w:p w14:paraId="4420A186" w14:textId="77777777" w:rsidR="00BE3763" w:rsidRDefault="00BE3763" w:rsidP="00BE3763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</w:p>
    <w:p w14:paraId="32E17868" w14:textId="77777777" w:rsidR="007C56FE" w:rsidRDefault="007C56FE" w:rsidP="00BE3763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</w:p>
    <w:p w14:paraId="0ED508BF" w14:textId="77777777" w:rsidR="00941014" w:rsidRDefault="00941014" w:rsidP="00642FFC">
      <w:pPr>
        <w:autoSpaceDE w:val="0"/>
        <w:autoSpaceDN w:val="0"/>
        <w:adjustRightInd w:val="0"/>
        <w:spacing w:after="0" w:line="360" w:lineRule="auto"/>
        <w:rPr>
          <w:rFonts w:cs="Arial"/>
          <w:sz w:val="28"/>
          <w:szCs w:val="28"/>
        </w:rPr>
      </w:pPr>
    </w:p>
    <w:p w14:paraId="1DBD4E7F" w14:textId="77777777" w:rsidR="009364D0" w:rsidRPr="00941014" w:rsidRDefault="00941014" w:rsidP="00642FFC">
      <w:pPr>
        <w:autoSpaceDE w:val="0"/>
        <w:autoSpaceDN w:val="0"/>
        <w:adjustRightInd w:val="0"/>
        <w:spacing w:after="0" w:line="360" w:lineRule="auto"/>
        <w:rPr>
          <w:rFonts w:cs="Arial"/>
          <w:sz w:val="32"/>
          <w:szCs w:val="28"/>
        </w:rPr>
      </w:pPr>
      <w:proofErr w:type="gramStart"/>
      <w:r>
        <w:rPr>
          <w:rFonts w:cs="Arial"/>
          <w:sz w:val="32"/>
          <w:szCs w:val="28"/>
        </w:rPr>
        <w:lastRenderedPageBreak/>
        <w:t>Screens</w:t>
      </w:r>
      <w:r w:rsidR="009364D0" w:rsidRPr="00941014">
        <w:rPr>
          <w:rFonts w:cs="Arial"/>
          <w:sz w:val="32"/>
          <w:szCs w:val="28"/>
        </w:rPr>
        <w:t>hots</w:t>
      </w:r>
      <w:r>
        <w:rPr>
          <w:rFonts w:cs="Arial"/>
          <w:sz w:val="32"/>
          <w:szCs w:val="28"/>
        </w:rPr>
        <w:t>:-</w:t>
      </w:r>
      <w:proofErr w:type="gramEnd"/>
      <w:r>
        <w:rPr>
          <w:rFonts w:cs="Arial"/>
          <w:sz w:val="32"/>
          <w:szCs w:val="28"/>
        </w:rPr>
        <w:t xml:space="preserve"> </w:t>
      </w:r>
    </w:p>
    <w:p w14:paraId="02792014" w14:textId="77777777" w:rsidR="009364D0" w:rsidRPr="009364D0" w:rsidRDefault="009364D0" w:rsidP="009364D0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="Arial"/>
          <w:sz w:val="32"/>
          <w:szCs w:val="28"/>
        </w:rPr>
      </w:pPr>
      <w:r>
        <w:rPr>
          <w:rFonts w:cs="Arial"/>
          <w:sz w:val="32"/>
          <w:szCs w:val="28"/>
        </w:rPr>
        <w:t>Home Screen</w:t>
      </w:r>
    </w:p>
    <w:p w14:paraId="7BD04CBE" w14:textId="77777777" w:rsidR="009364D0" w:rsidRDefault="00B70C51" w:rsidP="00642FFC">
      <w:pPr>
        <w:autoSpaceDE w:val="0"/>
        <w:autoSpaceDN w:val="0"/>
        <w:adjustRightInd w:val="0"/>
        <w:spacing w:after="0" w:line="360" w:lineRule="auto"/>
        <w:rPr>
          <w:rFonts w:cs="Arial"/>
          <w:sz w:val="32"/>
          <w:szCs w:val="28"/>
        </w:rPr>
      </w:pPr>
      <w:r>
        <w:rPr>
          <w:rFonts w:cs="Arial"/>
          <w:noProof/>
          <w:sz w:val="32"/>
          <w:szCs w:val="28"/>
          <w:lang w:val="en-GB" w:eastAsia="en-GB"/>
        </w:rPr>
        <w:drawing>
          <wp:inline distT="0" distB="0" distL="0" distR="0" wp14:anchorId="6B30EF64" wp14:editId="4F5CD154">
            <wp:extent cx="5943600" cy="33064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 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1F0C" w14:textId="77777777" w:rsidR="009364D0" w:rsidRDefault="009364D0" w:rsidP="009364D0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="Arial"/>
          <w:sz w:val="32"/>
          <w:szCs w:val="28"/>
        </w:rPr>
      </w:pPr>
      <w:r>
        <w:rPr>
          <w:rFonts w:cs="Arial"/>
          <w:sz w:val="32"/>
          <w:szCs w:val="28"/>
        </w:rPr>
        <w:t>Menu</w:t>
      </w:r>
    </w:p>
    <w:p w14:paraId="553CC9E1" w14:textId="77777777" w:rsidR="009364D0" w:rsidRDefault="00B70C51" w:rsidP="00642FFC">
      <w:pPr>
        <w:autoSpaceDE w:val="0"/>
        <w:autoSpaceDN w:val="0"/>
        <w:adjustRightInd w:val="0"/>
        <w:spacing w:after="0" w:line="360" w:lineRule="auto"/>
        <w:rPr>
          <w:rFonts w:cs="Arial"/>
          <w:sz w:val="32"/>
          <w:szCs w:val="28"/>
        </w:rPr>
      </w:pPr>
      <w:r>
        <w:rPr>
          <w:rFonts w:cs="Arial"/>
          <w:noProof/>
          <w:sz w:val="32"/>
          <w:szCs w:val="28"/>
          <w:lang w:val="en-GB" w:eastAsia="en-GB"/>
        </w:rPr>
        <w:drawing>
          <wp:inline distT="0" distB="0" distL="0" distR="0" wp14:anchorId="36D7630D" wp14:editId="7FFFB3E6">
            <wp:extent cx="5943600" cy="330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9143" w14:textId="77777777" w:rsidR="009364D0" w:rsidRDefault="009364D0" w:rsidP="009364D0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="Arial"/>
          <w:sz w:val="32"/>
          <w:szCs w:val="28"/>
        </w:rPr>
      </w:pPr>
      <w:r>
        <w:rPr>
          <w:rFonts w:cs="Arial"/>
          <w:sz w:val="32"/>
          <w:szCs w:val="28"/>
        </w:rPr>
        <w:lastRenderedPageBreak/>
        <w:t>Command Line</w:t>
      </w:r>
    </w:p>
    <w:p w14:paraId="27E67216" w14:textId="77777777" w:rsidR="009364D0" w:rsidRPr="007C56FE" w:rsidRDefault="00B70C51" w:rsidP="00642FFC">
      <w:pPr>
        <w:autoSpaceDE w:val="0"/>
        <w:autoSpaceDN w:val="0"/>
        <w:adjustRightInd w:val="0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n-GB" w:eastAsia="en-GB"/>
        </w:rPr>
        <w:drawing>
          <wp:inline distT="0" distB="0" distL="0" distR="0" wp14:anchorId="0FA57804" wp14:editId="59F9F5DD">
            <wp:extent cx="5943600" cy="330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 Li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790D" w14:textId="77777777" w:rsidR="007D22CE" w:rsidRDefault="002E786C" w:rsidP="00642FFC">
      <w:pPr>
        <w:autoSpaceDE w:val="0"/>
        <w:autoSpaceDN w:val="0"/>
        <w:adjustRightInd w:val="0"/>
        <w:spacing w:after="0" w:line="360" w:lineRule="auto"/>
        <w:rPr>
          <w:rFonts w:cs="Arial"/>
          <w:b/>
          <w:sz w:val="32"/>
          <w:szCs w:val="28"/>
        </w:rPr>
      </w:pPr>
      <w:r>
        <w:rPr>
          <w:rFonts w:cs="Arial"/>
          <w:b/>
          <w:sz w:val="32"/>
          <w:szCs w:val="28"/>
        </w:rPr>
        <w:t>5.</w:t>
      </w:r>
      <w:r w:rsidR="00941014">
        <w:rPr>
          <w:rFonts w:cs="Arial"/>
          <w:b/>
          <w:sz w:val="32"/>
          <w:szCs w:val="28"/>
        </w:rPr>
        <w:t>2</w:t>
      </w:r>
      <w:r w:rsidR="006070A6">
        <w:rPr>
          <w:rFonts w:cs="Arial"/>
          <w:b/>
          <w:sz w:val="32"/>
          <w:szCs w:val="28"/>
        </w:rPr>
        <w:t xml:space="preserve"> </w:t>
      </w:r>
      <w:r w:rsidR="00391126">
        <w:rPr>
          <w:rFonts w:cs="Arial"/>
          <w:b/>
          <w:sz w:val="32"/>
          <w:szCs w:val="28"/>
        </w:rPr>
        <w:t>Future Scope</w:t>
      </w:r>
    </w:p>
    <w:p w14:paraId="5637D75D" w14:textId="77777777" w:rsidR="00BE3763" w:rsidRDefault="00BE3763" w:rsidP="00BE3763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Functionalities which we want to complete for this minor project.</w:t>
      </w:r>
    </w:p>
    <w:p w14:paraId="374DFD5A" w14:textId="77777777" w:rsidR="00BE3763" w:rsidRDefault="00BE3763" w:rsidP="00BE3763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whole operating system w</w:t>
      </w:r>
      <w:r w:rsidR="005E0898">
        <w:rPr>
          <w:rFonts w:cs="Arial"/>
          <w:sz w:val="28"/>
          <w:szCs w:val="28"/>
        </w:rPr>
        <w:t>ill be structured using folders</w:t>
      </w:r>
    </w:p>
    <w:p w14:paraId="45FD351F" w14:textId="77777777" w:rsidR="00BE3763" w:rsidRDefault="00BE3763" w:rsidP="00BE3763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O.S. will have </w:t>
      </w:r>
      <w:r w:rsidR="005E0898">
        <w:rPr>
          <w:rFonts w:cs="Arial"/>
          <w:sz w:val="28"/>
          <w:szCs w:val="28"/>
        </w:rPr>
        <w:t>all kind of drivers (mouse, graphics, etc.)</w:t>
      </w:r>
    </w:p>
    <w:p w14:paraId="1DEBAE6C" w14:textId="77777777" w:rsidR="007C56FE" w:rsidRPr="007C56FE" w:rsidRDefault="005E0898" w:rsidP="007C56FE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Convert this O.S. to 64-bit from 16-bit (current) with GUI</w:t>
      </w:r>
    </w:p>
    <w:p w14:paraId="758F15A3" w14:textId="77777777" w:rsidR="007C56FE" w:rsidRDefault="007C56FE" w:rsidP="007C56FE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44"/>
          <w:szCs w:val="44"/>
        </w:rPr>
      </w:pPr>
    </w:p>
    <w:p w14:paraId="0D3DF518" w14:textId="77777777" w:rsidR="007D22CE" w:rsidRDefault="00642FFC" w:rsidP="007C56FE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44"/>
          <w:szCs w:val="44"/>
        </w:rPr>
      </w:pPr>
      <w:r>
        <w:rPr>
          <w:rFonts w:cs="Arial"/>
          <w:b/>
          <w:bCs/>
          <w:sz w:val="44"/>
          <w:szCs w:val="44"/>
        </w:rPr>
        <w:t>Chapter 6</w:t>
      </w:r>
    </w:p>
    <w:p w14:paraId="1CF05C55" w14:textId="77777777" w:rsidR="007C56FE" w:rsidRPr="007C56FE" w:rsidRDefault="007C56FE" w:rsidP="007C56FE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44"/>
          <w:szCs w:val="44"/>
        </w:rPr>
      </w:pPr>
    </w:p>
    <w:p w14:paraId="4C12EEB6" w14:textId="77777777" w:rsidR="007D22CE" w:rsidRDefault="007D22CE" w:rsidP="00642FFC">
      <w:pPr>
        <w:autoSpaceDE w:val="0"/>
        <w:autoSpaceDN w:val="0"/>
        <w:adjustRightInd w:val="0"/>
        <w:spacing w:after="0" w:line="360" w:lineRule="auto"/>
        <w:rPr>
          <w:rFonts w:cs="Arial"/>
          <w:b/>
          <w:bCs/>
          <w:sz w:val="32"/>
          <w:szCs w:val="28"/>
        </w:rPr>
      </w:pPr>
      <w:r w:rsidRPr="007D22CE">
        <w:rPr>
          <w:rFonts w:cs="Arial"/>
          <w:b/>
          <w:bCs/>
          <w:sz w:val="32"/>
          <w:szCs w:val="28"/>
        </w:rPr>
        <w:t>6.1 Conclusions</w:t>
      </w:r>
    </w:p>
    <w:p w14:paraId="0D5CA10D" w14:textId="77777777" w:rsidR="00BE3763" w:rsidRPr="009364D0" w:rsidRDefault="0009397D" w:rsidP="009364D0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This is a </w:t>
      </w:r>
      <w:proofErr w:type="gramStart"/>
      <w:r>
        <w:rPr>
          <w:rFonts w:cs="Arial"/>
          <w:sz w:val="28"/>
          <w:szCs w:val="28"/>
        </w:rPr>
        <w:t>16 bit</w:t>
      </w:r>
      <w:proofErr w:type="gramEnd"/>
      <w:r>
        <w:rPr>
          <w:rFonts w:cs="Arial"/>
          <w:sz w:val="28"/>
          <w:szCs w:val="28"/>
        </w:rPr>
        <w:t xml:space="preserve"> Operating System with a dedicated BASIC (Beginner’s All-purpose Symbolic Instruction Code) Interpreter which helps to execute *.bas file. RGJREX is capable to execute Binary as well as BASIC files. </w:t>
      </w:r>
    </w:p>
    <w:sectPr w:rsidR="00BE3763" w:rsidRPr="009364D0" w:rsidSect="00B41549">
      <w:footerReference w:type="even" r:id="rId11"/>
      <w:footerReference w:type="default" r:id="rId12"/>
      <w:pgSz w:w="12240" w:h="15840"/>
      <w:pgMar w:top="1170" w:right="1440" w:bottom="108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A1BAC" w14:textId="77777777" w:rsidR="00DD35D0" w:rsidRDefault="00DD35D0" w:rsidP="00926B5B">
      <w:pPr>
        <w:spacing w:after="0" w:line="240" w:lineRule="auto"/>
      </w:pPr>
      <w:r>
        <w:separator/>
      </w:r>
    </w:p>
  </w:endnote>
  <w:endnote w:type="continuationSeparator" w:id="0">
    <w:p w14:paraId="0290D40D" w14:textId="77777777" w:rsidR="00DD35D0" w:rsidRDefault="00DD35D0" w:rsidP="00926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4F055" w14:textId="77777777" w:rsidR="00926B5B" w:rsidRDefault="00926B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DFD73" w14:textId="77777777" w:rsidR="00B41549" w:rsidRDefault="00B415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B41549" w14:paraId="6C3EB24C" w14:textId="77777777">
      <w:tc>
        <w:tcPr>
          <w:tcW w:w="918" w:type="dxa"/>
        </w:tcPr>
        <w:p w14:paraId="6384D9F3" w14:textId="77777777" w:rsidR="00B41549" w:rsidRDefault="005B7BE0">
          <w:pPr>
            <w:pStyle w:val="Footer"/>
            <w:jc w:val="right"/>
            <w:rPr>
              <w:b/>
              <w:color w:val="4F81BD"/>
              <w:sz w:val="32"/>
              <w:szCs w:val="32"/>
            </w:rPr>
          </w:pPr>
          <w:r>
            <w:fldChar w:fldCharType="begin"/>
          </w:r>
          <w:r w:rsidR="00B41549">
            <w:instrText xml:space="preserve"> PAGE   \* MERGEFORMAT </w:instrText>
          </w:r>
          <w:r>
            <w:fldChar w:fldCharType="separate"/>
          </w:r>
          <w:r w:rsidR="00AE5158" w:rsidRPr="00AE5158">
            <w:rPr>
              <w:b/>
              <w:noProof/>
              <w:color w:val="4F81BD"/>
              <w:sz w:val="32"/>
              <w:szCs w:val="32"/>
            </w:rPr>
            <w:t>6</w:t>
          </w:r>
          <w:r>
            <w:fldChar w:fldCharType="end"/>
          </w:r>
        </w:p>
      </w:tc>
      <w:tc>
        <w:tcPr>
          <w:tcW w:w="7938" w:type="dxa"/>
        </w:tcPr>
        <w:p w14:paraId="7AAA2447" w14:textId="77777777" w:rsidR="00B41549" w:rsidRDefault="00B41549">
          <w:pPr>
            <w:pStyle w:val="Footer"/>
          </w:pPr>
        </w:p>
      </w:tc>
    </w:tr>
  </w:tbl>
  <w:p w14:paraId="3C4B0D36" w14:textId="77777777" w:rsidR="00B41549" w:rsidRDefault="00B415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2C173" w14:textId="77777777" w:rsidR="00DD35D0" w:rsidRDefault="00DD35D0" w:rsidP="00926B5B">
      <w:pPr>
        <w:spacing w:after="0" w:line="240" w:lineRule="auto"/>
      </w:pPr>
      <w:r>
        <w:separator/>
      </w:r>
    </w:p>
  </w:footnote>
  <w:footnote w:type="continuationSeparator" w:id="0">
    <w:p w14:paraId="5E0885C7" w14:textId="77777777" w:rsidR="00DD35D0" w:rsidRDefault="00DD35D0" w:rsidP="00926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0297"/>
    <w:multiLevelType w:val="hybridMultilevel"/>
    <w:tmpl w:val="D6E4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B226F"/>
    <w:multiLevelType w:val="hybridMultilevel"/>
    <w:tmpl w:val="5A54A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F5D83"/>
    <w:multiLevelType w:val="hybridMultilevel"/>
    <w:tmpl w:val="EA4AC288"/>
    <w:lvl w:ilvl="0" w:tplc="3AEE16E4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910D2"/>
    <w:multiLevelType w:val="hybridMultilevel"/>
    <w:tmpl w:val="F760B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01580"/>
    <w:multiLevelType w:val="hybridMultilevel"/>
    <w:tmpl w:val="450E7C92"/>
    <w:lvl w:ilvl="0" w:tplc="3AEE16E4">
      <w:start w:val="4"/>
      <w:numFmt w:val="bullet"/>
      <w:lvlText w:val="-"/>
      <w:lvlJc w:val="left"/>
      <w:pPr>
        <w:ind w:left="1800" w:hanging="360"/>
      </w:pPr>
      <w:rPr>
        <w:rFonts w:ascii="Calibri" w:eastAsia="Times New Roman" w:hAnsi="Calibri" w:cs="Aria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96762E3"/>
    <w:multiLevelType w:val="hybridMultilevel"/>
    <w:tmpl w:val="C6982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C2C93"/>
    <w:multiLevelType w:val="hybridMultilevel"/>
    <w:tmpl w:val="9F18C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B1B63"/>
    <w:multiLevelType w:val="hybridMultilevel"/>
    <w:tmpl w:val="3EA2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94962"/>
    <w:multiLevelType w:val="hybridMultilevel"/>
    <w:tmpl w:val="5172E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3AE7"/>
    <w:rsid w:val="00032471"/>
    <w:rsid w:val="000608A7"/>
    <w:rsid w:val="00077108"/>
    <w:rsid w:val="0009397D"/>
    <w:rsid w:val="00163DE8"/>
    <w:rsid w:val="001813FF"/>
    <w:rsid w:val="001B4E91"/>
    <w:rsid w:val="001F7AE7"/>
    <w:rsid w:val="00285125"/>
    <w:rsid w:val="00290B9A"/>
    <w:rsid w:val="002E786C"/>
    <w:rsid w:val="003019F1"/>
    <w:rsid w:val="00302BA0"/>
    <w:rsid w:val="00317A85"/>
    <w:rsid w:val="00373725"/>
    <w:rsid w:val="00390F30"/>
    <w:rsid w:val="00391126"/>
    <w:rsid w:val="003B2517"/>
    <w:rsid w:val="003C166D"/>
    <w:rsid w:val="003E6FD5"/>
    <w:rsid w:val="00400918"/>
    <w:rsid w:val="00414B7C"/>
    <w:rsid w:val="004D2C73"/>
    <w:rsid w:val="004E1229"/>
    <w:rsid w:val="0052022E"/>
    <w:rsid w:val="005A0EE0"/>
    <w:rsid w:val="005B7BE0"/>
    <w:rsid w:val="005E0898"/>
    <w:rsid w:val="006070A6"/>
    <w:rsid w:val="00642FFC"/>
    <w:rsid w:val="006A384A"/>
    <w:rsid w:val="006A4B1D"/>
    <w:rsid w:val="006A73D0"/>
    <w:rsid w:val="006C1536"/>
    <w:rsid w:val="006E7CC5"/>
    <w:rsid w:val="00702D15"/>
    <w:rsid w:val="0071466C"/>
    <w:rsid w:val="0075783B"/>
    <w:rsid w:val="007C56FE"/>
    <w:rsid w:val="007D22CE"/>
    <w:rsid w:val="008529D5"/>
    <w:rsid w:val="008E544D"/>
    <w:rsid w:val="00926B5B"/>
    <w:rsid w:val="009364D0"/>
    <w:rsid w:val="00941014"/>
    <w:rsid w:val="00961224"/>
    <w:rsid w:val="00987A16"/>
    <w:rsid w:val="009B7BA7"/>
    <w:rsid w:val="00A166E5"/>
    <w:rsid w:val="00A175D9"/>
    <w:rsid w:val="00A75A21"/>
    <w:rsid w:val="00AC6D00"/>
    <w:rsid w:val="00AE5158"/>
    <w:rsid w:val="00B0107B"/>
    <w:rsid w:val="00B41549"/>
    <w:rsid w:val="00B70C51"/>
    <w:rsid w:val="00B83AE7"/>
    <w:rsid w:val="00B86700"/>
    <w:rsid w:val="00B91F1A"/>
    <w:rsid w:val="00BA4FAF"/>
    <w:rsid w:val="00BC3D34"/>
    <w:rsid w:val="00BE3763"/>
    <w:rsid w:val="00C716DB"/>
    <w:rsid w:val="00D01367"/>
    <w:rsid w:val="00D42C0D"/>
    <w:rsid w:val="00D569B8"/>
    <w:rsid w:val="00D63AE8"/>
    <w:rsid w:val="00D63BF2"/>
    <w:rsid w:val="00DD35D0"/>
    <w:rsid w:val="00EC71D7"/>
    <w:rsid w:val="00ED0427"/>
    <w:rsid w:val="00EF7834"/>
    <w:rsid w:val="00F10775"/>
    <w:rsid w:val="00F60A94"/>
    <w:rsid w:val="00F7515D"/>
    <w:rsid w:val="00F7550E"/>
    <w:rsid w:val="00FF7A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EDAC3"/>
  <w15:docId w15:val="{D4256B67-59CD-DF4C-849C-B50E5A7F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BE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324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6B5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6B5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26B5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6B5B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A75A21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A75A21"/>
    <w:rPr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E3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User\Desktop\Project%20Doc%20Templates\Template1%20-%20Cover%20P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Settings\User\Desktop\Project Doc Templates\Template1 - Cover Page.dot</Template>
  <TotalTime>6</TotalTime>
  <Pages>7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IEM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IEM</dc:creator>
  <cp:lastModifiedBy>Rehan Guha</cp:lastModifiedBy>
  <cp:revision>9</cp:revision>
  <cp:lastPrinted>2015-11-27T07:54:00Z</cp:lastPrinted>
  <dcterms:created xsi:type="dcterms:W3CDTF">2015-11-25T07:06:00Z</dcterms:created>
  <dcterms:modified xsi:type="dcterms:W3CDTF">2019-06-27T05:22:00Z</dcterms:modified>
</cp:coreProperties>
</file>